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8C363" w14:textId="77777777" w:rsidR="009054D9" w:rsidRDefault="005B3A2D" w:rsidP="005B3A2D">
      <w:pPr>
        <w:framePr w:w="2160" w:h="1276" w:hRule="exact" w:hSpace="90" w:vSpace="90" w:wrap="auto" w:vAnchor="page" w:hAnchor="page" w:x="1666" w:y="72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noProof/>
        </w:rPr>
        <w:drawing>
          <wp:inline distT="0" distB="0" distL="0" distR="0" wp14:anchorId="7BCDB55B" wp14:editId="1DB36E61">
            <wp:extent cx="1289685" cy="810260"/>
            <wp:effectExtent l="0" t="0" r="5715" b="0"/>
            <wp:docPr id="2" name="Picture 1" descr="FCSM_logo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SM_logo_smal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6144" w14:textId="55EFFAC7" w:rsidR="009054D9" w:rsidRPr="004D4C66" w:rsidRDefault="004D4C66">
      <w:pPr>
        <w:pStyle w:val="Caption"/>
        <w:ind w:firstLine="0"/>
        <w:jc w:val="center"/>
        <w:rPr>
          <w:rFonts w:ascii="Arial" w:hAnsi="Arial" w:cs="Arial"/>
          <w:color w:val="FF0000"/>
          <w:sz w:val="32"/>
          <w:szCs w:val="40"/>
        </w:rPr>
      </w:pPr>
      <w:r w:rsidRPr="004D4C66">
        <w:rPr>
          <w:rFonts w:ascii="Arial" w:hAnsi="Arial" w:cs="Arial"/>
          <w:color w:val="FF0000"/>
          <w:sz w:val="32"/>
        </w:rPr>
        <w:t>FCSM</w:t>
      </w:r>
    </w:p>
    <w:p w14:paraId="051C3F4E" w14:textId="72749369" w:rsidR="009054D9" w:rsidRPr="004D4C66" w:rsidRDefault="00564FF0">
      <w:pPr>
        <w:pStyle w:val="Heading1"/>
        <w:ind w:left="1440" w:firstLine="7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4D4C66" w:rsidRPr="004D4C66">
        <w:rPr>
          <w:rFonts w:ascii="Arial" w:hAnsi="Arial" w:cs="Arial"/>
        </w:rPr>
        <w:t>RESEARCH CONFERENCE</w:t>
      </w:r>
    </w:p>
    <w:p w14:paraId="27B53F65" w14:textId="77777777" w:rsidR="009054D9" w:rsidRPr="004D4C66" w:rsidRDefault="009054D9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color w:val="0000FF"/>
          <w:sz w:val="32"/>
        </w:rPr>
        <w:t xml:space="preserve">                 </w:t>
      </w:r>
      <w:r w:rsidR="0096263C">
        <w:rPr>
          <w:rFonts w:ascii="Arial" w:hAnsi="Arial" w:cs="Arial"/>
          <w:b/>
          <w:color w:val="0000FF"/>
        </w:rPr>
        <w:t xml:space="preserve">December </w:t>
      </w:r>
      <w:r w:rsidR="00B874AD">
        <w:rPr>
          <w:rFonts w:ascii="Arial" w:hAnsi="Arial" w:cs="Arial"/>
          <w:b/>
          <w:color w:val="0000FF"/>
        </w:rPr>
        <w:t>1-</w:t>
      </w:r>
      <w:r w:rsidR="0096263C">
        <w:rPr>
          <w:rFonts w:ascii="Arial" w:hAnsi="Arial" w:cs="Arial"/>
          <w:b/>
          <w:color w:val="0000FF"/>
        </w:rPr>
        <w:t>3</w:t>
      </w:r>
      <w:r w:rsidR="00B874AD">
        <w:rPr>
          <w:rFonts w:ascii="Arial" w:hAnsi="Arial" w:cs="Arial"/>
          <w:b/>
          <w:color w:val="0000FF"/>
        </w:rPr>
        <w:t>,</w:t>
      </w:r>
      <w:r w:rsidR="00051409" w:rsidRPr="004D4C66">
        <w:rPr>
          <w:rFonts w:ascii="Arial" w:hAnsi="Arial" w:cs="Arial"/>
          <w:b/>
          <w:color w:val="0000FF"/>
        </w:rPr>
        <w:t xml:space="preserve"> 201</w:t>
      </w:r>
      <w:r w:rsidR="00B874AD">
        <w:rPr>
          <w:rFonts w:ascii="Arial" w:hAnsi="Arial" w:cs="Arial"/>
          <w:b/>
          <w:color w:val="0000FF"/>
        </w:rPr>
        <w:t>5</w:t>
      </w:r>
    </w:p>
    <w:p w14:paraId="6F4DD809" w14:textId="77777777" w:rsidR="009054D9" w:rsidRPr="004D4C66" w:rsidRDefault="00470690">
      <w:pPr>
        <w:rPr>
          <w:rFonts w:ascii="Arial" w:hAnsi="Arial" w:cs="Arial"/>
          <w:b/>
          <w:szCs w:val="18"/>
        </w:rPr>
      </w:pPr>
      <w:r w:rsidRPr="004D4C66">
        <w:rPr>
          <w:rFonts w:ascii="Arial" w:hAnsi="Arial" w:cs="Arial"/>
          <w:b/>
          <w:color w:val="0000FF"/>
        </w:rPr>
        <w:t xml:space="preserve">                       Washington</w:t>
      </w:r>
      <w:r w:rsidR="009054D9" w:rsidRPr="004D4C66">
        <w:rPr>
          <w:rFonts w:ascii="Arial" w:hAnsi="Arial" w:cs="Arial"/>
          <w:b/>
          <w:color w:val="0000FF"/>
        </w:rPr>
        <w:t xml:space="preserve">, </w:t>
      </w:r>
      <w:r w:rsidRPr="004D4C66">
        <w:rPr>
          <w:rFonts w:ascii="Arial" w:hAnsi="Arial" w:cs="Arial"/>
          <w:b/>
          <w:color w:val="0000FF"/>
        </w:rPr>
        <w:t>DC</w:t>
      </w:r>
    </w:p>
    <w:p w14:paraId="1865C303" w14:textId="77777777" w:rsidR="009054D9" w:rsidRDefault="009054D9">
      <w:pPr>
        <w:rPr>
          <w:sz w:val="18"/>
          <w:szCs w:val="18"/>
        </w:rPr>
      </w:pPr>
    </w:p>
    <w:p w14:paraId="12F719BE" w14:textId="77777777" w:rsidR="004D4C66" w:rsidRDefault="002D7390" w:rsidP="004D4C66">
      <w:pPr>
        <w:pStyle w:val="Heading1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Abstract Submission Template</w:t>
      </w:r>
    </w:p>
    <w:p w14:paraId="2CA344B9" w14:textId="77777777" w:rsidR="009054D9" w:rsidRPr="006C4FF8" w:rsidRDefault="0016179A" w:rsidP="0016179A">
      <w:pPr>
        <w:rPr>
          <w:rFonts w:ascii="Arial" w:hAnsi="Arial" w:cs="Arial"/>
          <w:b/>
          <w:sz w:val="20"/>
          <w:szCs w:val="20"/>
        </w:rPr>
      </w:pPr>
      <w:r w:rsidRPr="006C4FF8">
        <w:rPr>
          <w:rFonts w:ascii="Arial" w:hAnsi="Arial" w:cs="Arial"/>
          <w:sz w:val="20"/>
          <w:szCs w:val="20"/>
        </w:rPr>
        <w:t xml:space="preserve">The conference provides a forum for experts from around the world to discuss and exchange current research and methodological </w:t>
      </w:r>
      <w:r w:rsidR="00000BE7" w:rsidRPr="006C4FF8">
        <w:rPr>
          <w:rFonts w:ascii="Arial" w:hAnsi="Arial" w:cs="Arial"/>
          <w:sz w:val="20"/>
          <w:szCs w:val="20"/>
        </w:rPr>
        <w:t xml:space="preserve">knowledge </w:t>
      </w:r>
      <w:r w:rsidRPr="006C4FF8">
        <w:rPr>
          <w:rFonts w:ascii="Arial" w:hAnsi="Arial" w:cs="Arial"/>
          <w:sz w:val="20"/>
          <w:szCs w:val="20"/>
        </w:rPr>
        <w:t xml:space="preserve">relevant to statistical programs.  </w:t>
      </w:r>
      <w:r w:rsidR="009054D9" w:rsidRPr="006C4FF8">
        <w:rPr>
          <w:rFonts w:ascii="Arial" w:hAnsi="Arial" w:cs="Arial"/>
          <w:b/>
          <w:sz w:val="20"/>
          <w:szCs w:val="20"/>
        </w:rPr>
        <w:t>Papers must be original and not previously published or disseminated.</w:t>
      </w:r>
      <w:r w:rsidR="003C6BB9" w:rsidRPr="006C4FF8">
        <w:rPr>
          <w:rFonts w:ascii="Arial" w:hAnsi="Arial" w:cs="Arial"/>
          <w:b/>
          <w:sz w:val="20"/>
          <w:szCs w:val="20"/>
        </w:rPr>
        <w:t xml:space="preserve">  </w:t>
      </w:r>
    </w:p>
    <w:p w14:paraId="0E90379D" w14:textId="77777777" w:rsidR="002D7390" w:rsidRPr="006C4FF8" w:rsidRDefault="002D7390">
      <w:pPr>
        <w:rPr>
          <w:rFonts w:ascii="Arial" w:hAnsi="Arial" w:cs="Arial"/>
          <w:b/>
          <w:sz w:val="20"/>
          <w:szCs w:val="20"/>
        </w:rPr>
      </w:pPr>
    </w:p>
    <w:p w14:paraId="4DB243AC" w14:textId="77777777" w:rsidR="00DE542A" w:rsidRPr="006C4FF8" w:rsidRDefault="00DE542A" w:rsidP="00DE542A">
      <w:pPr>
        <w:rPr>
          <w:rFonts w:ascii="Arial" w:hAnsi="Arial" w:cs="Arial"/>
          <w:sz w:val="20"/>
          <w:szCs w:val="20"/>
        </w:rPr>
      </w:pPr>
      <w:r w:rsidRPr="006C4FF8">
        <w:rPr>
          <w:rFonts w:ascii="Arial" w:hAnsi="Arial" w:cs="Arial"/>
          <w:b/>
          <w:sz w:val="20"/>
          <w:szCs w:val="20"/>
        </w:rPr>
        <w:t>Deadline:</w:t>
      </w:r>
      <w:r w:rsidRPr="006C4FF8">
        <w:rPr>
          <w:rFonts w:ascii="Arial" w:hAnsi="Arial" w:cs="Arial"/>
          <w:sz w:val="20"/>
          <w:szCs w:val="20"/>
        </w:rPr>
        <w:t xml:space="preserve"> Submit the abstract via email to </w:t>
      </w:r>
      <w:hyperlink r:id="rId6" w:history="1">
        <w:r w:rsidRPr="006C4FF8">
          <w:rPr>
            <w:rStyle w:val="Hyperlink"/>
            <w:rFonts w:ascii="Arial" w:hAnsi="Arial" w:cs="Arial"/>
            <w:b/>
            <w:sz w:val="20"/>
            <w:szCs w:val="20"/>
          </w:rPr>
          <w:t>fcsm.conf@gmail.com</w:t>
        </w:r>
      </w:hyperlink>
      <w:r w:rsidRPr="006C4FF8">
        <w:rPr>
          <w:rFonts w:ascii="Arial" w:hAnsi="Arial" w:cs="Arial"/>
          <w:sz w:val="20"/>
          <w:szCs w:val="20"/>
        </w:rPr>
        <w:t xml:space="preserve"> </w:t>
      </w:r>
      <w:r w:rsidR="005E1EF7" w:rsidRPr="006C4FF8">
        <w:rPr>
          <w:rFonts w:ascii="Arial" w:hAnsi="Arial" w:cs="Arial"/>
          <w:sz w:val="20"/>
          <w:szCs w:val="20"/>
        </w:rPr>
        <w:t xml:space="preserve">by </w:t>
      </w:r>
      <w:r w:rsidRPr="006C4FF8">
        <w:rPr>
          <w:rFonts w:ascii="Arial" w:hAnsi="Arial" w:cs="Arial"/>
          <w:b/>
          <w:sz w:val="20"/>
          <w:szCs w:val="20"/>
        </w:rPr>
        <w:t>May 5, 2015</w:t>
      </w:r>
      <w:r w:rsidRPr="006C4FF8">
        <w:rPr>
          <w:rFonts w:ascii="Arial" w:hAnsi="Arial" w:cs="Arial"/>
          <w:sz w:val="20"/>
          <w:szCs w:val="20"/>
        </w:rPr>
        <w:t xml:space="preserve">. Late submissions will not be accepted.  </w:t>
      </w:r>
    </w:p>
    <w:p w14:paraId="4ADAFBD2" w14:textId="77777777" w:rsidR="00DE542A" w:rsidRPr="006C4FF8" w:rsidRDefault="00DE542A" w:rsidP="00DE542A">
      <w:pPr>
        <w:rPr>
          <w:rFonts w:ascii="Arial" w:hAnsi="Arial" w:cs="Arial"/>
          <w:sz w:val="20"/>
          <w:szCs w:val="20"/>
        </w:rPr>
      </w:pPr>
    </w:p>
    <w:p w14:paraId="4DFB7510" w14:textId="570248E5" w:rsidR="00DE542A" w:rsidRPr="006C4FF8" w:rsidRDefault="00DE542A" w:rsidP="00DE542A">
      <w:pPr>
        <w:rPr>
          <w:sz w:val="20"/>
          <w:szCs w:val="20"/>
        </w:rPr>
      </w:pPr>
      <w:r w:rsidRPr="006C4FF8">
        <w:rPr>
          <w:rFonts w:ascii="Arial" w:hAnsi="Arial" w:cs="Arial"/>
          <w:sz w:val="20"/>
          <w:szCs w:val="20"/>
        </w:rPr>
        <w:t>Please note that authors/ presenters are responsible for their travel expenses, but the registration fee is waived for one presenter per paper.</w:t>
      </w:r>
    </w:p>
    <w:p w14:paraId="42C6D57B" w14:textId="77777777" w:rsidR="00DE542A" w:rsidRDefault="00DE542A">
      <w:pPr>
        <w:rPr>
          <w:rFonts w:ascii="Arial" w:hAnsi="Arial" w:cs="Arial"/>
          <w:b/>
        </w:rPr>
      </w:pPr>
    </w:p>
    <w:p w14:paraId="60F8B463" w14:textId="77777777" w:rsidR="00411C60" w:rsidRPr="0058098F" w:rsidRDefault="00411C60" w:rsidP="00411C60">
      <w:pPr>
        <w:rPr>
          <w:rFonts w:ascii="Arial" w:hAnsi="Arial"/>
          <w:b/>
          <w:u w:val="single"/>
        </w:rPr>
      </w:pPr>
      <w:r w:rsidRPr="0058098F">
        <w:rPr>
          <w:rFonts w:ascii="Arial" w:hAnsi="Arial"/>
          <w:b/>
        </w:rPr>
        <w:t xml:space="preserve">1.  </w:t>
      </w:r>
      <w:r w:rsidRPr="0058098F">
        <w:rPr>
          <w:rFonts w:ascii="Arial" w:hAnsi="Arial"/>
          <w:b/>
          <w:u w:val="single"/>
        </w:rPr>
        <w:t>Author Contact Information</w:t>
      </w:r>
    </w:p>
    <w:p w14:paraId="402D1899" w14:textId="77777777" w:rsidR="00411C60" w:rsidRPr="0058098F" w:rsidRDefault="00411C60" w:rsidP="00411C60">
      <w:pPr>
        <w:rPr>
          <w:rFonts w:ascii="Arial" w:hAnsi="Arial"/>
        </w:rPr>
      </w:pPr>
    </w:p>
    <w:p w14:paraId="1D158F3C" w14:textId="77777777" w:rsidR="00411C60" w:rsidRPr="0058098F" w:rsidRDefault="00411C60" w:rsidP="00411C60">
      <w:pPr>
        <w:rPr>
          <w:rFonts w:ascii="Arial" w:hAnsi="Arial"/>
          <w:b/>
        </w:rPr>
      </w:pPr>
      <w:r w:rsidRPr="0058098F">
        <w:rPr>
          <w:rFonts w:ascii="Arial" w:hAnsi="Arial"/>
          <w:b/>
        </w:rPr>
        <w:t>Primary Author Info</w:t>
      </w:r>
      <w:r>
        <w:rPr>
          <w:rFonts w:ascii="Arial" w:hAnsi="Arial"/>
          <w:b/>
        </w:rPr>
        <w:t>rmation</w:t>
      </w:r>
    </w:p>
    <w:p w14:paraId="5F24A89E" w14:textId="77777777" w:rsidR="00411C60" w:rsidRPr="0058098F" w:rsidRDefault="00411C60" w:rsidP="00411C60">
      <w:pPr>
        <w:rPr>
          <w:rFonts w:ascii="Arial" w:hAnsi="Arial"/>
        </w:rPr>
      </w:pPr>
      <w:r w:rsidRPr="0058098F">
        <w:rPr>
          <w:rFonts w:ascii="Arial" w:hAnsi="Arial"/>
        </w:rPr>
        <w:t>Please provide the following information for the primary author: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7258"/>
      </w:tblGrid>
      <w:tr w:rsidR="00411C60" w:rsidRPr="00273B1B" w14:paraId="3F374CBA" w14:textId="77777777" w:rsidTr="00B22C6D">
        <w:tc>
          <w:tcPr>
            <w:tcW w:w="2157" w:type="dxa"/>
          </w:tcPr>
          <w:p w14:paraId="1C659B9A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First Name</w:t>
            </w:r>
          </w:p>
        </w:tc>
        <w:tc>
          <w:tcPr>
            <w:tcW w:w="7258" w:type="dxa"/>
          </w:tcPr>
          <w:p w14:paraId="010F337F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53FB25E2" w14:textId="77777777" w:rsidTr="00864143">
        <w:tc>
          <w:tcPr>
            <w:tcW w:w="2160" w:type="dxa"/>
          </w:tcPr>
          <w:p w14:paraId="3945B7F6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Last name</w:t>
            </w:r>
          </w:p>
        </w:tc>
        <w:tc>
          <w:tcPr>
            <w:tcW w:w="7308" w:type="dxa"/>
          </w:tcPr>
          <w:p w14:paraId="42AF23BF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686D40C0" w14:textId="77777777" w:rsidTr="00B22C6D">
        <w:tc>
          <w:tcPr>
            <w:tcW w:w="2157" w:type="dxa"/>
          </w:tcPr>
          <w:p w14:paraId="64E94496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Organization</w:t>
            </w:r>
          </w:p>
        </w:tc>
        <w:tc>
          <w:tcPr>
            <w:tcW w:w="7258" w:type="dxa"/>
          </w:tcPr>
          <w:p w14:paraId="63F92780" w14:textId="77777777" w:rsidR="00411C60" w:rsidRPr="00273B1B" w:rsidRDefault="00411C60" w:rsidP="00EF5B42">
            <w:pPr>
              <w:rPr>
                <w:rFonts w:ascii="Arial" w:hAnsi="Arial"/>
              </w:rPr>
            </w:pPr>
          </w:p>
        </w:tc>
      </w:tr>
      <w:tr w:rsidR="00411C60" w:rsidRPr="00273B1B" w14:paraId="57CB28CD" w14:textId="77777777" w:rsidTr="00B22C6D">
        <w:tc>
          <w:tcPr>
            <w:tcW w:w="2157" w:type="dxa"/>
          </w:tcPr>
          <w:p w14:paraId="4259EB21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Mailing address</w:t>
            </w:r>
          </w:p>
          <w:p w14:paraId="0E9E219D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</w:p>
          <w:p w14:paraId="637C4898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</w:p>
        </w:tc>
        <w:tc>
          <w:tcPr>
            <w:tcW w:w="7258" w:type="dxa"/>
          </w:tcPr>
          <w:p w14:paraId="31F9D0C7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293D23F4" w14:textId="77777777" w:rsidTr="00B22C6D">
        <w:tc>
          <w:tcPr>
            <w:tcW w:w="2157" w:type="dxa"/>
          </w:tcPr>
          <w:p w14:paraId="27E91764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Country</w:t>
            </w:r>
          </w:p>
        </w:tc>
        <w:tc>
          <w:tcPr>
            <w:tcW w:w="7258" w:type="dxa"/>
          </w:tcPr>
          <w:p w14:paraId="343325C7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2A47DFB8" w14:textId="77777777" w:rsidTr="00B22C6D">
        <w:tc>
          <w:tcPr>
            <w:tcW w:w="2157" w:type="dxa"/>
          </w:tcPr>
          <w:p w14:paraId="29990742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Phone</w:t>
            </w:r>
          </w:p>
        </w:tc>
        <w:tc>
          <w:tcPr>
            <w:tcW w:w="7258" w:type="dxa"/>
          </w:tcPr>
          <w:p w14:paraId="6EB82A9E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43C73883" w14:textId="77777777" w:rsidTr="00B22C6D">
        <w:tc>
          <w:tcPr>
            <w:tcW w:w="2157" w:type="dxa"/>
          </w:tcPr>
          <w:p w14:paraId="225E541C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Email</w:t>
            </w:r>
          </w:p>
        </w:tc>
        <w:tc>
          <w:tcPr>
            <w:tcW w:w="7258" w:type="dxa"/>
          </w:tcPr>
          <w:p w14:paraId="17CD8DD7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4DBFB072" w14:textId="77777777" w:rsidTr="00B22C6D">
        <w:tc>
          <w:tcPr>
            <w:tcW w:w="2157" w:type="dxa"/>
          </w:tcPr>
          <w:p w14:paraId="4CCFD766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Fax</w:t>
            </w:r>
          </w:p>
        </w:tc>
        <w:tc>
          <w:tcPr>
            <w:tcW w:w="7258" w:type="dxa"/>
          </w:tcPr>
          <w:p w14:paraId="5C874DC7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</w:tbl>
    <w:p w14:paraId="4DE0E77F" w14:textId="77777777" w:rsidR="00411C60" w:rsidRPr="0058098F" w:rsidRDefault="00411C60" w:rsidP="00411C60">
      <w:pPr>
        <w:rPr>
          <w:rFonts w:ascii="Arial" w:hAnsi="Arial"/>
        </w:rPr>
      </w:pPr>
    </w:p>
    <w:p w14:paraId="481DC40F" w14:textId="77777777" w:rsidR="00411C60" w:rsidRPr="0058098F" w:rsidRDefault="00411C60" w:rsidP="00411C60">
      <w:pPr>
        <w:rPr>
          <w:rFonts w:ascii="Arial" w:hAnsi="Arial"/>
          <w:b/>
        </w:rPr>
      </w:pPr>
      <w:r w:rsidRPr="0058098F">
        <w:rPr>
          <w:rFonts w:ascii="Arial" w:hAnsi="Arial"/>
          <w:b/>
        </w:rPr>
        <w:t>Secondary Author</w:t>
      </w:r>
      <w:r>
        <w:rPr>
          <w:rFonts w:ascii="Arial" w:hAnsi="Arial"/>
          <w:b/>
        </w:rPr>
        <w:t>(s)</w:t>
      </w:r>
      <w:r w:rsidRPr="0058098F">
        <w:rPr>
          <w:rFonts w:ascii="Arial" w:hAnsi="Arial"/>
          <w:b/>
        </w:rPr>
        <w:t xml:space="preserve"> Info</w:t>
      </w:r>
      <w:r>
        <w:rPr>
          <w:rFonts w:ascii="Arial" w:hAnsi="Arial"/>
          <w:b/>
        </w:rPr>
        <w:t>rmation</w:t>
      </w:r>
    </w:p>
    <w:p w14:paraId="38F753E2" w14:textId="77777777" w:rsidR="00411C60" w:rsidRPr="0058098F" w:rsidRDefault="00411C60" w:rsidP="00411C60">
      <w:pPr>
        <w:rPr>
          <w:rFonts w:ascii="Arial" w:hAnsi="Arial"/>
        </w:rPr>
      </w:pPr>
      <w:r w:rsidRPr="0058098F">
        <w:rPr>
          <w:rFonts w:ascii="Arial" w:hAnsi="Arial"/>
        </w:rPr>
        <w:t>P</w:t>
      </w:r>
      <w:r>
        <w:rPr>
          <w:rFonts w:ascii="Arial" w:hAnsi="Arial"/>
        </w:rPr>
        <w:t>lease provide the full name, affiliation, and email for each co-author, if applicable</w:t>
      </w:r>
      <w:r w:rsidRPr="0058098F">
        <w:rPr>
          <w:rFonts w:ascii="Arial" w:hAnsi="Arial"/>
        </w:rPr>
        <w:t>.  Add additional rows if necessary.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8"/>
        <w:gridCol w:w="3687"/>
      </w:tblGrid>
      <w:tr w:rsidR="00411C60" w:rsidRPr="00273B1B" w14:paraId="759D1FE3" w14:textId="77777777" w:rsidTr="00864143">
        <w:tc>
          <w:tcPr>
            <w:tcW w:w="5760" w:type="dxa"/>
          </w:tcPr>
          <w:p w14:paraId="0359D62E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Name</w:t>
            </w:r>
            <w:r>
              <w:rPr>
                <w:rFonts w:ascii="Arial" w:hAnsi="Arial"/>
                <w:b/>
              </w:rPr>
              <w:t xml:space="preserve"> and Affiliation</w:t>
            </w:r>
          </w:p>
        </w:tc>
        <w:tc>
          <w:tcPr>
            <w:tcW w:w="3708" w:type="dxa"/>
          </w:tcPr>
          <w:p w14:paraId="287A445B" w14:textId="77777777" w:rsidR="00411C60" w:rsidRPr="00273B1B" w:rsidRDefault="00411C60" w:rsidP="00864143">
            <w:pPr>
              <w:rPr>
                <w:rFonts w:ascii="Arial" w:hAnsi="Arial"/>
                <w:b/>
              </w:rPr>
            </w:pPr>
            <w:r w:rsidRPr="00273B1B">
              <w:rPr>
                <w:rFonts w:ascii="Arial" w:hAnsi="Arial"/>
                <w:b/>
              </w:rPr>
              <w:t>Email</w:t>
            </w:r>
          </w:p>
        </w:tc>
      </w:tr>
      <w:tr w:rsidR="00411C60" w:rsidRPr="00273B1B" w14:paraId="195CA1F0" w14:textId="77777777" w:rsidTr="00864143">
        <w:tc>
          <w:tcPr>
            <w:tcW w:w="5760" w:type="dxa"/>
          </w:tcPr>
          <w:p w14:paraId="27DD3696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14:paraId="6C83DA5A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4F2CF6CB" w14:textId="77777777" w:rsidTr="00864143">
        <w:tc>
          <w:tcPr>
            <w:tcW w:w="5760" w:type="dxa"/>
          </w:tcPr>
          <w:p w14:paraId="11BD35C1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14:paraId="22C3DE1E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7D3FA7CB" w14:textId="77777777" w:rsidTr="00864143">
        <w:tc>
          <w:tcPr>
            <w:tcW w:w="5760" w:type="dxa"/>
          </w:tcPr>
          <w:p w14:paraId="0B04B80B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14:paraId="4F153FDC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  <w:tr w:rsidR="00411C60" w:rsidRPr="00273B1B" w14:paraId="73CDC833" w14:textId="77777777" w:rsidTr="00864143">
        <w:tc>
          <w:tcPr>
            <w:tcW w:w="5760" w:type="dxa"/>
          </w:tcPr>
          <w:p w14:paraId="0E1524E3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  <w:tc>
          <w:tcPr>
            <w:tcW w:w="3708" w:type="dxa"/>
          </w:tcPr>
          <w:p w14:paraId="5C34E1F8" w14:textId="77777777" w:rsidR="00411C60" w:rsidRPr="00273B1B" w:rsidRDefault="00411C60" w:rsidP="00864143">
            <w:pPr>
              <w:rPr>
                <w:rFonts w:ascii="Arial" w:hAnsi="Arial"/>
              </w:rPr>
            </w:pPr>
          </w:p>
        </w:tc>
      </w:tr>
    </w:tbl>
    <w:p w14:paraId="7004C064" w14:textId="77777777" w:rsidR="00DE542A" w:rsidRDefault="00DE542A">
      <w:pPr>
        <w:rPr>
          <w:rFonts w:ascii="Arial" w:hAnsi="Arial" w:cs="Arial"/>
          <w:b/>
        </w:rPr>
      </w:pPr>
    </w:p>
    <w:p w14:paraId="0155B5F1" w14:textId="0FBFF1E7" w:rsidR="009054D9" w:rsidRPr="00B61FA0" w:rsidRDefault="001C66C2" w:rsidP="00B61F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B61FA0" w:rsidRPr="00B61FA0">
        <w:rPr>
          <w:rFonts w:ascii="Arial" w:hAnsi="Arial" w:cs="Arial"/>
          <w:b/>
        </w:rPr>
        <w:t xml:space="preserve">. </w:t>
      </w:r>
      <w:r w:rsidR="002D7390" w:rsidRPr="00B61FA0">
        <w:rPr>
          <w:rFonts w:ascii="Arial" w:hAnsi="Arial" w:cs="Arial"/>
          <w:b/>
        </w:rPr>
        <w:t>Topic Area:</w:t>
      </w:r>
    </w:p>
    <w:p w14:paraId="50318A88" w14:textId="3662A740" w:rsidR="00EF5B42" w:rsidRDefault="002B54C7" w:rsidP="00DE542A">
      <w:pPr>
        <w:pStyle w:val="Heading3"/>
        <w:shd w:val="clear" w:color="auto" w:fill="FFFFFF"/>
      </w:pPr>
      <w:r>
        <w:rPr>
          <w:szCs w:val="18"/>
        </w:rPr>
        <w:t>(S</w:t>
      </w:r>
      <w:r w:rsidR="00DE542A">
        <w:rPr>
          <w:szCs w:val="18"/>
        </w:rPr>
        <w:t>elect from list:</w:t>
      </w:r>
      <w:r w:rsidR="00DE542A" w:rsidRPr="00DE542A">
        <w:t xml:space="preserve"> </w:t>
      </w:r>
      <w:r w:rsidR="00DE542A">
        <w:t xml:space="preserve">Survey design and data collection, Evaluation, Cross-cutting topics, Estimation and Analysis, </w:t>
      </w:r>
      <w:r w:rsidR="00DE542A" w:rsidRPr="00765FF6">
        <w:t>Other</w:t>
      </w:r>
      <w:r w:rsidR="007722EB" w:rsidRPr="00765FF6">
        <w:t xml:space="preserve"> – please specify</w:t>
      </w:r>
      <w:r w:rsidR="00DE542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3"/>
      </w:tblGrid>
      <w:tr w:rsidR="00EF5B42" w14:paraId="68470DC4" w14:textId="77777777" w:rsidTr="00EF5B42">
        <w:tc>
          <w:tcPr>
            <w:tcW w:w="9749" w:type="dxa"/>
          </w:tcPr>
          <w:p w14:paraId="179C7527" w14:textId="106608F4" w:rsidR="00EF5B42" w:rsidRPr="008F28CE" w:rsidRDefault="00EF5B42" w:rsidP="00DE542A">
            <w:pPr>
              <w:pStyle w:val="Heading3"/>
              <w:rPr>
                <w:i w:val="0"/>
                <w:sz w:val="24"/>
                <w:szCs w:val="24"/>
              </w:rPr>
            </w:pPr>
          </w:p>
        </w:tc>
      </w:tr>
    </w:tbl>
    <w:p w14:paraId="482E7FC9" w14:textId="77777777" w:rsidR="00DE542A" w:rsidRPr="001C66C2" w:rsidRDefault="00DE542A">
      <w:pPr>
        <w:pStyle w:val="BodyText"/>
        <w:rPr>
          <w:rFonts w:asciiTheme="majorHAnsi" w:hAnsiTheme="majorHAnsi" w:cs="Arial"/>
          <w:sz w:val="24"/>
        </w:rPr>
      </w:pPr>
    </w:p>
    <w:p w14:paraId="3AE915DD" w14:textId="5A4741C3" w:rsidR="00DE542A" w:rsidRPr="00B61FA0" w:rsidRDefault="001C66C2" w:rsidP="00B61F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B61FA0">
        <w:rPr>
          <w:rFonts w:ascii="Arial" w:hAnsi="Arial" w:cs="Arial"/>
          <w:b/>
        </w:rPr>
        <w:t xml:space="preserve">. </w:t>
      </w:r>
      <w:r w:rsidR="00DE542A" w:rsidRPr="00B61FA0">
        <w:rPr>
          <w:rFonts w:ascii="Arial" w:hAnsi="Arial" w:cs="Arial"/>
          <w:b/>
        </w:rPr>
        <w:t>Keywords (</w:t>
      </w:r>
      <w:r w:rsidR="00EF5B42" w:rsidRPr="00B61FA0">
        <w:rPr>
          <w:rFonts w:ascii="Arial" w:hAnsi="Arial" w:cs="Arial"/>
          <w:b/>
        </w:rPr>
        <w:t>enter up to 5</w:t>
      </w:r>
      <w:r w:rsidR="00195DAA">
        <w:rPr>
          <w:rFonts w:ascii="Arial" w:hAnsi="Arial" w:cs="Arial"/>
          <w:b/>
        </w:rPr>
        <w:t>)</w:t>
      </w:r>
      <w:r w:rsidR="00EF5B42" w:rsidRPr="00B61FA0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3"/>
      </w:tblGrid>
      <w:tr w:rsidR="00EF5B42" w14:paraId="4F8FC15B" w14:textId="77777777" w:rsidTr="00EF5B42">
        <w:tc>
          <w:tcPr>
            <w:tcW w:w="9749" w:type="dxa"/>
          </w:tcPr>
          <w:p w14:paraId="1AF8A2F1" w14:textId="77777777" w:rsidR="00EF5B42" w:rsidRDefault="00EF5B42">
            <w:pPr>
              <w:pStyle w:val="BodyText"/>
              <w:rPr>
                <w:rFonts w:asciiTheme="majorHAnsi" w:hAnsiTheme="majorHAnsi" w:cs="Arial"/>
                <w:b/>
                <w:sz w:val="24"/>
              </w:rPr>
            </w:pPr>
          </w:p>
        </w:tc>
      </w:tr>
    </w:tbl>
    <w:p w14:paraId="58F996AD" w14:textId="77777777" w:rsidR="00DE542A" w:rsidRPr="00CD2722" w:rsidRDefault="00DE542A">
      <w:pPr>
        <w:pStyle w:val="BodyText"/>
        <w:rPr>
          <w:rFonts w:asciiTheme="majorHAnsi" w:hAnsiTheme="majorHAnsi" w:cs="Arial"/>
          <w:b/>
          <w:sz w:val="24"/>
        </w:rPr>
      </w:pPr>
    </w:p>
    <w:p w14:paraId="7A1643C9" w14:textId="2F343930" w:rsidR="009054D9" w:rsidRPr="00B61FA0" w:rsidRDefault="00CE58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B61FA0">
        <w:rPr>
          <w:rFonts w:ascii="Arial" w:hAnsi="Arial" w:cs="Arial"/>
          <w:b/>
        </w:rPr>
        <w:t xml:space="preserve">. Briefly describe the </w:t>
      </w:r>
      <w:r w:rsidR="00DE542A" w:rsidRPr="00B61FA0">
        <w:rPr>
          <w:rFonts w:ascii="Arial" w:hAnsi="Arial" w:cs="Arial"/>
          <w:b/>
        </w:rPr>
        <w:t xml:space="preserve">research </w:t>
      </w:r>
      <w:r w:rsidR="005E1EF7" w:rsidRPr="00B61FA0">
        <w:rPr>
          <w:rFonts w:ascii="Arial" w:hAnsi="Arial" w:cs="Arial"/>
          <w:b/>
        </w:rPr>
        <w:t>hypothesis</w:t>
      </w:r>
      <w:r w:rsidR="00EF5B42" w:rsidRPr="00B61FA0">
        <w:rPr>
          <w:rFonts w:ascii="Arial" w:hAnsi="Arial" w:cs="Arial"/>
          <w:b/>
        </w:rPr>
        <w:t xml:space="preserve"> </w:t>
      </w:r>
      <w:r w:rsidR="00B61FA0">
        <w:rPr>
          <w:rFonts w:ascii="Arial" w:hAnsi="Arial" w:cs="Arial"/>
          <w:b/>
        </w:rPr>
        <w:t>or problem your presentation addresses</w:t>
      </w:r>
      <w:r w:rsidR="00EF5B42" w:rsidRPr="00B61FA0">
        <w:rPr>
          <w:rFonts w:ascii="Arial" w:hAnsi="Arial" w:cs="Arial"/>
          <w:b/>
        </w:rPr>
        <w:t xml:space="preserve"> (limit 1</w:t>
      </w:r>
      <w:r w:rsidR="00D901AE">
        <w:rPr>
          <w:rFonts w:ascii="Arial" w:hAnsi="Arial" w:cs="Arial"/>
          <w:b/>
        </w:rPr>
        <w:t>2</w:t>
      </w:r>
      <w:r w:rsidR="00EF5B42" w:rsidRPr="00B61FA0">
        <w:rPr>
          <w:rFonts w:ascii="Arial" w:hAnsi="Arial" w:cs="Arial"/>
          <w:b/>
        </w:rPr>
        <w:t>0 words</w:t>
      </w:r>
      <w:r w:rsidR="00DE542A" w:rsidRPr="00B61FA0">
        <w:rPr>
          <w:rFonts w:ascii="Arial" w:hAnsi="Arial" w:cs="Arial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3"/>
      </w:tblGrid>
      <w:tr w:rsidR="00EF5B42" w14:paraId="26097486" w14:textId="77777777" w:rsidTr="00EF5B42">
        <w:tc>
          <w:tcPr>
            <w:tcW w:w="9749" w:type="dxa"/>
          </w:tcPr>
          <w:p w14:paraId="43336729" w14:textId="77777777" w:rsidR="00EF5B42" w:rsidRDefault="00EF5B42">
            <w:pPr>
              <w:rPr>
                <w:rFonts w:asciiTheme="majorHAnsi" w:hAnsiTheme="majorHAnsi"/>
                <w:b/>
              </w:rPr>
            </w:pPr>
          </w:p>
        </w:tc>
      </w:tr>
    </w:tbl>
    <w:p w14:paraId="53C81058" w14:textId="77777777" w:rsidR="00EF5B42" w:rsidRPr="00CD2722" w:rsidRDefault="00EF5B42">
      <w:pPr>
        <w:rPr>
          <w:rFonts w:asciiTheme="majorHAnsi" w:hAnsiTheme="majorHAnsi"/>
          <w:b/>
        </w:rPr>
      </w:pPr>
    </w:p>
    <w:p w14:paraId="3D27EDBD" w14:textId="77777777" w:rsidR="009054D9" w:rsidRPr="00CD2722" w:rsidRDefault="009054D9">
      <w:pPr>
        <w:rPr>
          <w:rFonts w:asciiTheme="majorHAnsi" w:hAnsiTheme="majorHAnsi"/>
          <w:b/>
        </w:rPr>
      </w:pPr>
    </w:p>
    <w:p w14:paraId="3FD84979" w14:textId="0EC9C478" w:rsidR="00DE542A" w:rsidRPr="00B61FA0" w:rsidRDefault="00CE58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B61FA0">
        <w:rPr>
          <w:rFonts w:ascii="Arial" w:hAnsi="Arial" w:cs="Arial"/>
          <w:b/>
        </w:rPr>
        <w:t>. What m</w:t>
      </w:r>
      <w:r w:rsidR="00DE542A" w:rsidRPr="00B61FA0">
        <w:rPr>
          <w:rFonts w:ascii="Arial" w:hAnsi="Arial" w:cs="Arial"/>
          <w:b/>
        </w:rPr>
        <w:t>ethods and</w:t>
      </w:r>
      <w:r w:rsidR="005E1EF7" w:rsidRPr="00B61FA0">
        <w:rPr>
          <w:rFonts w:ascii="Arial" w:hAnsi="Arial" w:cs="Arial"/>
          <w:b/>
        </w:rPr>
        <w:t>/</w:t>
      </w:r>
      <w:r w:rsidR="00DE542A" w:rsidRPr="00B61FA0">
        <w:rPr>
          <w:rFonts w:ascii="Arial" w:hAnsi="Arial" w:cs="Arial"/>
          <w:b/>
        </w:rPr>
        <w:t xml:space="preserve">or data </w:t>
      </w:r>
      <w:r w:rsidR="00B61FA0">
        <w:rPr>
          <w:rFonts w:ascii="Arial" w:hAnsi="Arial" w:cs="Arial"/>
          <w:b/>
        </w:rPr>
        <w:t xml:space="preserve">are </w:t>
      </w:r>
      <w:r w:rsidR="00DE542A" w:rsidRPr="00B61FA0">
        <w:rPr>
          <w:rFonts w:ascii="Arial" w:hAnsi="Arial" w:cs="Arial"/>
          <w:b/>
        </w:rPr>
        <w:t xml:space="preserve">used to answer </w:t>
      </w:r>
      <w:r w:rsidR="00B61FA0">
        <w:rPr>
          <w:rFonts w:ascii="Arial" w:hAnsi="Arial" w:cs="Arial"/>
          <w:b/>
        </w:rPr>
        <w:t xml:space="preserve">the </w:t>
      </w:r>
      <w:r w:rsidR="00DE542A" w:rsidRPr="00B61FA0">
        <w:rPr>
          <w:rFonts w:ascii="Arial" w:hAnsi="Arial" w:cs="Arial"/>
          <w:b/>
        </w:rPr>
        <w:t xml:space="preserve">question or solve </w:t>
      </w:r>
      <w:r w:rsidR="00B61FA0">
        <w:rPr>
          <w:rFonts w:ascii="Arial" w:hAnsi="Arial" w:cs="Arial"/>
          <w:b/>
        </w:rPr>
        <w:t xml:space="preserve">the </w:t>
      </w:r>
      <w:r w:rsidR="00DE542A" w:rsidRPr="00B61FA0">
        <w:rPr>
          <w:rFonts w:ascii="Arial" w:hAnsi="Arial" w:cs="Arial"/>
          <w:b/>
        </w:rPr>
        <w:t>problem</w:t>
      </w:r>
      <w:r w:rsidR="00B61FA0">
        <w:rPr>
          <w:rFonts w:ascii="Arial" w:hAnsi="Arial" w:cs="Arial"/>
          <w:b/>
        </w:rPr>
        <w:t>?</w:t>
      </w:r>
      <w:r w:rsidR="005E1EF7" w:rsidRPr="00B61FA0">
        <w:rPr>
          <w:rFonts w:ascii="Arial" w:hAnsi="Arial" w:cs="Arial"/>
          <w:b/>
        </w:rPr>
        <w:t xml:space="preserve"> (</w:t>
      </w:r>
      <w:proofErr w:type="gramStart"/>
      <w:r w:rsidR="005E1EF7" w:rsidRPr="00B61FA0">
        <w:rPr>
          <w:rFonts w:ascii="Arial" w:hAnsi="Arial" w:cs="Arial"/>
          <w:b/>
        </w:rPr>
        <w:t>limit</w:t>
      </w:r>
      <w:proofErr w:type="gramEnd"/>
      <w:r w:rsidR="00EF5B42" w:rsidRPr="00B61FA0">
        <w:rPr>
          <w:rFonts w:ascii="Arial" w:hAnsi="Arial" w:cs="Arial"/>
          <w:b/>
        </w:rPr>
        <w:t xml:space="preserve"> 1</w:t>
      </w:r>
      <w:r w:rsidR="00D901AE">
        <w:rPr>
          <w:rFonts w:ascii="Arial" w:hAnsi="Arial" w:cs="Arial"/>
          <w:b/>
        </w:rPr>
        <w:t>2</w:t>
      </w:r>
      <w:r w:rsidR="00B61FA0">
        <w:rPr>
          <w:rFonts w:ascii="Arial" w:hAnsi="Arial" w:cs="Arial"/>
          <w:b/>
        </w:rPr>
        <w:t>0</w:t>
      </w:r>
      <w:r w:rsidR="00EF5B42" w:rsidRPr="00B61FA0">
        <w:rPr>
          <w:rFonts w:ascii="Arial" w:hAnsi="Arial" w:cs="Arial"/>
          <w:b/>
        </w:rPr>
        <w:t xml:space="preserve"> words</w:t>
      </w:r>
      <w:r w:rsidR="005E1EF7" w:rsidRPr="00B61FA0">
        <w:rPr>
          <w:rFonts w:ascii="Arial" w:hAnsi="Arial" w:cs="Arial"/>
          <w:b/>
        </w:rPr>
        <w:t>)</w:t>
      </w:r>
    </w:p>
    <w:p w14:paraId="67876A51" w14:textId="77777777" w:rsidR="00DE542A" w:rsidRPr="00CD2722" w:rsidRDefault="00DE542A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3"/>
      </w:tblGrid>
      <w:tr w:rsidR="00B61FA0" w14:paraId="02FF31DA" w14:textId="77777777" w:rsidTr="00B61FA0">
        <w:tc>
          <w:tcPr>
            <w:tcW w:w="9749" w:type="dxa"/>
          </w:tcPr>
          <w:p w14:paraId="51068A94" w14:textId="77777777" w:rsidR="00B61FA0" w:rsidRDefault="00B61FA0" w:rsidP="00B61FA0">
            <w:pPr>
              <w:rPr>
                <w:rFonts w:asciiTheme="majorHAnsi" w:hAnsiTheme="majorHAnsi"/>
                <w:b/>
              </w:rPr>
            </w:pPr>
          </w:p>
        </w:tc>
      </w:tr>
    </w:tbl>
    <w:p w14:paraId="05CA268D" w14:textId="77777777" w:rsidR="00DE542A" w:rsidRDefault="00DE542A">
      <w:pPr>
        <w:rPr>
          <w:rFonts w:asciiTheme="majorHAnsi" w:hAnsiTheme="majorHAnsi"/>
        </w:rPr>
      </w:pPr>
    </w:p>
    <w:p w14:paraId="3F7B017B" w14:textId="77777777" w:rsidR="00F16C63" w:rsidRPr="00CD2722" w:rsidRDefault="00F16C63">
      <w:pPr>
        <w:rPr>
          <w:rFonts w:asciiTheme="majorHAnsi" w:hAnsiTheme="majorHAnsi"/>
        </w:rPr>
      </w:pPr>
    </w:p>
    <w:p w14:paraId="21D1A621" w14:textId="4E070B01" w:rsidR="009054D9" w:rsidRPr="00B61FA0" w:rsidRDefault="00CE58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B61FA0">
        <w:rPr>
          <w:rFonts w:ascii="Arial" w:hAnsi="Arial" w:cs="Arial"/>
          <w:b/>
        </w:rPr>
        <w:t>. Briefly describe what the audience will take away from your presentation</w:t>
      </w:r>
      <w:r w:rsidR="00AE73AA">
        <w:rPr>
          <w:rFonts w:ascii="Arial" w:hAnsi="Arial" w:cs="Arial"/>
          <w:b/>
        </w:rPr>
        <w:t xml:space="preserve"> (how is it applicable to other researchers?)</w:t>
      </w:r>
      <w:r w:rsidR="00B61FA0">
        <w:rPr>
          <w:rFonts w:ascii="Arial" w:hAnsi="Arial" w:cs="Arial"/>
          <w:b/>
        </w:rPr>
        <w:t xml:space="preserve">. </w:t>
      </w:r>
      <w:r w:rsidR="003C712A">
        <w:rPr>
          <w:rFonts w:ascii="Arial" w:hAnsi="Arial" w:cs="Arial"/>
          <w:b/>
        </w:rPr>
        <w:t>(</w:t>
      </w:r>
      <w:proofErr w:type="gramStart"/>
      <w:r w:rsidR="003C712A">
        <w:rPr>
          <w:rFonts w:ascii="Arial" w:hAnsi="Arial" w:cs="Arial"/>
          <w:b/>
        </w:rPr>
        <w:t>limit</w:t>
      </w:r>
      <w:proofErr w:type="gramEnd"/>
      <w:r w:rsidR="003C712A">
        <w:rPr>
          <w:rFonts w:ascii="Arial" w:hAnsi="Arial" w:cs="Arial"/>
          <w:b/>
        </w:rPr>
        <w:t xml:space="preserve"> </w:t>
      </w:r>
      <w:r w:rsidR="00EF5B42" w:rsidRPr="00B61FA0">
        <w:rPr>
          <w:rFonts w:ascii="Arial" w:hAnsi="Arial" w:cs="Arial"/>
          <w:b/>
        </w:rPr>
        <w:t>1</w:t>
      </w:r>
      <w:r w:rsidR="00D901AE">
        <w:rPr>
          <w:rFonts w:ascii="Arial" w:hAnsi="Arial" w:cs="Arial"/>
          <w:b/>
        </w:rPr>
        <w:t>2</w:t>
      </w:r>
      <w:r w:rsidR="00EF5B42" w:rsidRPr="00B61FA0">
        <w:rPr>
          <w:rFonts w:ascii="Arial" w:hAnsi="Arial" w:cs="Arial"/>
          <w:b/>
        </w:rPr>
        <w:t>0 words</w:t>
      </w:r>
      <w:r w:rsidR="005E1EF7" w:rsidRPr="00B61FA0">
        <w:rPr>
          <w:rFonts w:ascii="Arial" w:hAnsi="Arial" w:cs="Arial"/>
          <w:b/>
        </w:rPr>
        <w:t>)</w:t>
      </w:r>
      <w:r w:rsidR="00DE542A" w:rsidRPr="00B61FA0">
        <w:rPr>
          <w:rFonts w:ascii="Arial" w:hAnsi="Arial" w:cs="Arial"/>
          <w:b/>
        </w:rPr>
        <w:t xml:space="preserve">   </w:t>
      </w:r>
    </w:p>
    <w:p w14:paraId="02DF09A6" w14:textId="77777777" w:rsidR="00EF5B42" w:rsidRDefault="00EF5B42" w:rsidP="00EF5B42">
      <w:pPr>
        <w:pStyle w:val="BodyText"/>
        <w:rPr>
          <w:rFonts w:ascii="Helv" w:hAnsi="Helv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3"/>
      </w:tblGrid>
      <w:tr w:rsidR="00B61FA0" w14:paraId="2AD3FFF3" w14:textId="77777777" w:rsidTr="00B61FA0">
        <w:tc>
          <w:tcPr>
            <w:tcW w:w="9749" w:type="dxa"/>
          </w:tcPr>
          <w:p w14:paraId="4181C79F" w14:textId="77777777" w:rsidR="00B61FA0" w:rsidRDefault="00B61FA0" w:rsidP="00EF5B42">
            <w:pPr>
              <w:pStyle w:val="BodyText"/>
              <w:rPr>
                <w:rFonts w:ascii="Helv" w:hAnsi="Helv"/>
                <w:color w:val="000000"/>
                <w:sz w:val="20"/>
                <w:szCs w:val="20"/>
              </w:rPr>
            </w:pPr>
          </w:p>
        </w:tc>
      </w:tr>
    </w:tbl>
    <w:p w14:paraId="2C19715F" w14:textId="77777777" w:rsidR="00EF5B42" w:rsidRDefault="00EF5B42" w:rsidP="00EF5B42">
      <w:pPr>
        <w:pStyle w:val="BodyText"/>
        <w:rPr>
          <w:rFonts w:ascii="Helv" w:hAnsi="Helv"/>
          <w:color w:val="000000"/>
          <w:sz w:val="20"/>
          <w:szCs w:val="20"/>
        </w:rPr>
      </w:pPr>
    </w:p>
    <w:p w14:paraId="476D1993" w14:textId="77777777" w:rsidR="00F16C63" w:rsidRDefault="00F16C63" w:rsidP="00EF5B42">
      <w:pPr>
        <w:pStyle w:val="BodyText"/>
        <w:rPr>
          <w:rFonts w:ascii="Helv" w:hAnsi="Helv"/>
          <w:color w:val="000000"/>
          <w:sz w:val="20"/>
          <w:szCs w:val="20"/>
        </w:rPr>
      </w:pPr>
    </w:p>
    <w:p w14:paraId="146F7190" w14:textId="50C1B7BD" w:rsidR="001C66C2" w:rsidRPr="00B61FA0" w:rsidRDefault="00CE585C" w:rsidP="001C66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1C66C2">
        <w:rPr>
          <w:rFonts w:ascii="Arial" w:hAnsi="Arial" w:cs="Arial"/>
          <w:b/>
        </w:rPr>
        <w:t xml:space="preserve">. </w:t>
      </w:r>
      <w:r w:rsidR="001C66C2" w:rsidRPr="00B61FA0">
        <w:rPr>
          <w:rFonts w:ascii="Arial" w:hAnsi="Arial" w:cs="Arial"/>
          <w:b/>
        </w:rPr>
        <w:t>Please indicate the submission type:</w:t>
      </w:r>
    </w:p>
    <w:p w14:paraId="12645504" w14:textId="77777777" w:rsidR="001C66C2" w:rsidRPr="008D27C0" w:rsidRDefault="001C66C2" w:rsidP="001C66C2">
      <w:pPr>
        <w:rPr>
          <w:rFonts w:ascii="Arial" w:hAnsi="Arial"/>
        </w:rPr>
      </w:pPr>
      <w:r w:rsidRPr="008D27C0">
        <w:rPr>
          <w:rFonts w:ascii="Arial" w:hAnsi="Arial"/>
        </w:rPr>
        <w:t>____ Contributed paper</w:t>
      </w:r>
    </w:p>
    <w:p w14:paraId="2E1E3AAB" w14:textId="03FF0922" w:rsidR="001C66C2" w:rsidRDefault="001C66C2" w:rsidP="001C66C2">
      <w:pPr>
        <w:ind w:left="630" w:hanging="630"/>
        <w:rPr>
          <w:rFonts w:ascii="Arial" w:hAnsi="Arial"/>
        </w:rPr>
      </w:pPr>
      <w:r>
        <w:rPr>
          <w:rFonts w:ascii="Arial" w:hAnsi="Arial"/>
        </w:rPr>
        <w:t>____ Organized session paper</w:t>
      </w:r>
      <w:r w:rsidR="00345035">
        <w:rPr>
          <w:rFonts w:ascii="Arial" w:hAnsi="Arial"/>
        </w:rPr>
        <w:t>*</w:t>
      </w:r>
      <w:r>
        <w:rPr>
          <w:rFonts w:ascii="Arial" w:hAnsi="Arial"/>
        </w:rPr>
        <w:t xml:space="preserve"> (please list other papers included in the proposed session below)</w:t>
      </w:r>
    </w:p>
    <w:p w14:paraId="58BD7F25" w14:textId="4E8FF6E2" w:rsidR="001C66C2" w:rsidRDefault="001C66C2" w:rsidP="001C66C2">
      <w:pPr>
        <w:rPr>
          <w:rFonts w:ascii="Arial" w:hAnsi="Arial"/>
        </w:rPr>
      </w:pPr>
      <w:r w:rsidRPr="008D27C0">
        <w:rPr>
          <w:rFonts w:ascii="Arial" w:hAnsi="Arial"/>
        </w:rPr>
        <w:t xml:space="preserve">____ </w:t>
      </w:r>
      <w:r>
        <w:rPr>
          <w:rFonts w:ascii="Arial" w:hAnsi="Arial"/>
        </w:rPr>
        <w:t>Technical s</w:t>
      </w:r>
      <w:r w:rsidRPr="008D27C0">
        <w:rPr>
          <w:rFonts w:ascii="Arial" w:hAnsi="Arial"/>
        </w:rPr>
        <w:t>oftware demonstration</w:t>
      </w:r>
      <w:r w:rsidR="00345035">
        <w:rPr>
          <w:rFonts w:ascii="Arial" w:hAnsi="Arial"/>
        </w:rPr>
        <w:t>**</w:t>
      </w:r>
    </w:p>
    <w:p w14:paraId="78C3A427" w14:textId="77777777" w:rsidR="001C66C2" w:rsidRPr="00EF5B42" w:rsidRDefault="001C66C2" w:rsidP="001C66C2">
      <w:pPr>
        <w:rPr>
          <w:rFonts w:ascii="Arial" w:hAnsi="Arial"/>
        </w:rPr>
      </w:pPr>
    </w:p>
    <w:p w14:paraId="72B9702D" w14:textId="37975E02" w:rsidR="001C66C2" w:rsidRDefault="00345035" w:rsidP="001C66C2">
      <w:pPr>
        <w:rPr>
          <w:rFonts w:ascii="Arial" w:hAnsi="Arial"/>
        </w:rPr>
      </w:pPr>
      <w:r>
        <w:rPr>
          <w:rFonts w:ascii="Arial" w:hAnsi="Arial"/>
          <w:b/>
        </w:rPr>
        <w:t>*</w:t>
      </w:r>
      <w:r w:rsidR="001C66C2">
        <w:rPr>
          <w:rFonts w:ascii="Arial" w:hAnsi="Arial"/>
          <w:b/>
        </w:rPr>
        <w:t>O</w:t>
      </w:r>
      <w:r w:rsidR="001C66C2" w:rsidRPr="000426E1">
        <w:rPr>
          <w:rFonts w:ascii="Arial" w:hAnsi="Arial"/>
          <w:b/>
        </w:rPr>
        <w:t>rganized sessions</w:t>
      </w:r>
      <w:r w:rsidR="001C66C2">
        <w:rPr>
          <w:rFonts w:ascii="Arial" w:hAnsi="Arial"/>
        </w:rPr>
        <w:t>:  Proposals for organized sessions should include 3 papers and a discussant OR 4 papers around a topical area but should represent more than one</w:t>
      </w:r>
      <w:r w:rsidR="00CE10C1">
        <w:rPr>
          <w:rFonts w:ascii="Arial" w:hAnsi="Arial"/>
        </w:rPr>
        <w:t xml:space="preserve"> agency and/or program.  </w:t>
      </w:r>
      <w:r w:rsidR="000357DF">
        <w:rPr>
          <w:rFonts w:ascii="Arial" w:hAnsi="Arial"/>
        </w:rPr>
        <w:t>Complete the template for each paper in the proposed session</w:t>
      </w:r>
      <w:r w:rsidR="00CE10C1">
        <w:rPr>
          <w:rFonts w:ascii="Arial" w:hAnsi="Arial"/>
        </w:rPr>
        <w:t xml:space="preserve">.  The session organizer should </w:t>
      </w:r>
      <w:r w:rsidR="000357DF">
        <w:rPr>
          <w:rFonts w:ascii="Arial" w:hAnsi="Arial"/>
        </w:rPr>
        <w:t>e</w:t>
      </w:r>
      <w:r w:rsidR="00CE10C1">
        <w:rPr>
          <w:rFonts w:ascii="Arial" w:hAnsi="Arial"/>
        </w:rPr>
        <w:t xml:space="preserve">mail the abstract files </w:t>
      </w:r>
      <w:r w:rsidR="001C66C2">
        <w:rPr>
          <w:rFonts w:ascii="Arial" w:hAnsi="Arial"/>
        </w:rPr>
        <w:t>together in one email</w:t>
      </w:r>
      <w:r w:rsidR="000357DF">
        <w:rPr>
          <w:rFonts w:ascii="Arial" w:hAnsi="Arial"/>
        </w:rPr>
        <w:t xml:space="preserve"> to FCSM</w:t>
      </w:r>
      <w:r w:rsidR="001C66C2">
        <w:rPr>
          <w:rFonts w:ascii="Arial" w:hAnsi="Arial"/>
        </w:rPr>
        <w:t xml:space="preserve">.  </w:t>
      </w:r>
      <w:r w:rsidR="004F0BC4">
        <w:rPr>
          <w:rFonts w:ascii="Arial" w:hAnsi="Arial"/>
        </w:rPr>
        <w:t>Also, i</w:t>
      </w:r>
      <w:r w:rsidR="001C66C2">
        <w:rPr>
          <w:rFonts w:ascii="Arial" w:hAnsi="Arial"/>
        </w:rPr>
        <w:t>nclude the session title</w:t>
      </w:r>
      <w:r w:rsidR="00CE10C1">
        <w:rPr>
          <w:rFonts w:ascii="Arial" w:hAnsi="Arial"/>
        </w:rPr>
        <w:t>, session description,</w:t>
      </w:r>
      <w:r w:rsidR="001C66C2">
        <w:rPr>
          <w:rFonts w:ascii="Arial" w:hAnsi="Arial"/>
        </w:rPr>
        <w:t xml:space="preserve"> and discussant name (if applicable) in your submission.</w:t>
      </w:r>
    </w:p>
    <w:p w14:paraId="6699535A" w14:textId="77777777" w:rsidR="00345035" w:rsidRDefault="00345035" w:rsidP="001C66C2">
      <w:pPr>
        <w:rPr>
          <w:rFonts w:ascii="Arial" w:hAnsi="Arial"/>
        </w:rPr>
      </w:pPr>
    </w:p>
    <w:p w14:paraId="60F65EA2" w14:textId="231F901E" w:rsidR="00345035" w:rsidRDefault="00345035" w:rsidP="00345035">
      <w:pPr>
        <w:rPr>
          <w:rFonts w:ascii="Arial" w:hAnsi="Arial"/>
        </w:rPr>
      </w:pPr>
      <w:r>
        <w:rPr>
          <w:rFonts w:ascii="Arial" w:hAnsi="Arial"/>
          <w:b/>
        </w:rPr>
        <w:t>*</w:t>
      </w:r>
      <w:bookmarkStart w:id="0" w:name="_GoBack"/>
      <w:bookmarkEnd w:id="0"/>
      <w:r>
        <w:rPr>
          <w:rFonts w:ascii="Arial" w:hAnsi="Arial"/>
          <w:b/>
        </w:rPr>
        <w:t>*Technical software demonstration:</w:t>
      </w:r>
      <w:r>
        <w:rPr>
          <w:rFonts w:ascii="Arial" w:hAnsi="Arial"/>
        </w:rPr>
        <w:t xml:space="preserve"> There will be an opportunity to present brief demonstrations of new software or data access tools.  Note that these should be informational demonstrations and not marketing displays.</w:t>
      </w:r>
    </w:p>
    <w:p w14:paraId="50990E79" w14:textId="77777777" w:rsidR="00F16C63" w:rsidRDefault="00F16C63" w:rsidP="005A5AC7">
      <w:pPr>
        <w:rPr>
          <w:rFonts w:ascii="Arial" w:hAnsi="Arial"/>
        </w:rPr>
      </w:pPr>
    </w:p>
    <w:p w14:paraId="1ACD0CB4" w14:textId="77777777" w:rsidR="00F16C63" w:rsidRDefault="00F16C63" w:rsidP="005A5AC7">
      <w:pPr>
        <w:rPr>
          <w:rFonts w:ascii="Arial" w:hAnsi="Arial" w:cs="Arial"/>
          <w:b/>
        </w:rPr>
      </w:pPr>
    </w:p>
    <w:p w14:paraId="671F16E9" w14:textId="4B6EB8CB" w:rsidR="005A5AC7" w:rsidRDefault="00CE585C" w:rsidP="005A5AC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C75AE">
        <w:rPr>
          <w:rFonts w:ascii="Arial" w:hAnsi="Arial" w:cs="Arial"/>
          <w:b/>
        </w:rPr>
        <w:t>. Abstract (limit 300 words)</w:t>
      </w:r>
      <w:r w:rsidR="00AA44FC">
        <w:rPr>
          <w:rFonts w:ascii="Arial" w:hAnsi="Arial" w:cs="Arial"/>
          <w:b/>
        </w:rPr>
        <w:t>:</w:t>
      </w:r>
    </w:p>
    <w:p w14:paraId="2EBEDAD6" w14:textId="727AD141" w:rsidR="005C75AE" w:rsidRP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>Please use the following formatting instructions when prep</w:t>
      </w:r>
      <w:r w:rsidR="003C4E93">
        <w:rPr>
          <w:rFonts w:ascii="Arial" w:hAnsi="Arial" w:cs="Arial"/>
        </w:rPr>
        <w:t>aring your abstract:</w:t>
      </w:r>
      <w:r w:rsidR="00DC7288">
        <w:rPr>
          <w:rFonts w:ascii="Arial" w:hAnsi="Arial" w:cs="Arial"/>
        </w:rPr>
        <w:t xml:space="preserve">  </w:t>
      </w:r>
    </w:p>
    <w:p w14:paraId="6ADE16AF" w14:textId="77777777" w:rsidR="005C75AE" w:rsidRPr="005C75AE" w:rsidRDefault="005C75AE" w:rsidP="005C75AE">
      <w:pPr>
        <w:rPr>
          <w:rFonts w:ascii="Arial" w:hAnsi="Arial" w:cs="Arial"/>
        </w:rPr>
      </w:pPr>
    </w:p>
    <w:p w14:paraId="13EDBA13" w14:textId="6FF668D4" w:rsidR="005C75AE" w:rsidRP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>Font type:</w:t>
      </w: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  <w:t>Arial</w:t>
      </w:r>
      <w:r w:rsidR="00DB054D">
        <w:rPr>
          <w:rFonts w:ascii="Arial" w:hAnsi="Arial" w:cs="Arial"/>
        </w:rPr>
        <w:t xml:space="preserve"> 12pt.</w:t>
      </w:r>
    </w:p>
    <w:p w14:paraId="2D70D62D" w14:textId="44ABBFFA" w:rsidR="005C75AE" w:rsidRPr="005C75AE" w:rsidRDefault="006B4DE7" w:rsidP="005C75AE">
      <w:pPr>
        <w:rPr>
          <w:rFonts w:ascii="Arial" w:hAnsi="Arial" w:cs="Arial"/>
        </w:rPr>
      </w:pPr>
      <w:r>
        <w:rPr>
          <w:rFonts w:ascii="Arial" w:hAnsi="Arial" w:cs="Arial"/>
        </w:rPr>
        <w:t>Font style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Title</w:t>
      </w:r>
      <w:r w:rsidR="005C75AE" w:rsidRPr="005C75AE">
        <w:rPr>
          <w:rFonts w:ascii="Arial" w:hAnsi="Arial" w:cs="Arial"/>
        </w:rPr>
        <w:t xml:space="preserve"> – bold type</w:t>
      </w:r>
    </w:p>
    <w:p w14:paraId="5CD558F5" w14:textId="77777777" w:rsidR="005C75AE" w:rsidRP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  <w:t>Text – regular type</w:t>
      </w:r>
    </w:p>
    <w:p w14:paraId="7FC29C52" w14:textId="77777777" w:rsidR="005C75AE" w:rsidRP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>Case:</w:t>
      </w: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  <w:t>Upper and lower-case letters for all headings and text</w:t>
      </w:r>
    </w:p>
    <w:p w14:paraId="67F3F684" w14:textId="77777777" w:rsidR="005C75AE" w:rsidRP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>Line spacing:</w:t>
      </w:r>
      <w:r w:rsidRPr="005C75AE">
        <w:rPr>
          <w:rFonts w:ascii="Arial" w:hAnsi="Arial" w:cs="Arial"/>
        </w:rPr>
        <w:tab/>
      </w:r>
      <w:r w:rsidRPr="005C75AE">
        <w:rPr>
          <w:rFonts w:ascii="Arial" w:hAnsi="Arial" w:cs="Arial"/>
        </w:rPr>
        <w:tab/>
        <w:t>Single</w:t>
      </w:r>
    </w:p>
    <w:p w14:paraId="15450231" w14:textId="77777777" w:rsidR="005C75AE" w:rsidRDefault="005C75AE" w:rsidP="005C75AE">
      <w:pPr>
        <w:rPr>
          <w:rFonts w:ascii="Arial" w:hAnsi="Arial" w:cs="Arial"/>
        </w:rPr>
      </w:pPr>
      <w:r w:rsidRPr="005C75AE">
        <w:rPr>
          <w:rFonts w:ascii="Arial" w:hAnsi="Arial" w:cs="Arial"/>
        </w:rPr>
        <w:t>Paragraph format:</w:t>
      </w:r>
      <w:r w:rsidRPr="005C75AE">
        <w:rPr>
          <w:rFonts w:ascii="Arial" w:hAnsi="Arial" w:cs="Arial"/>
        </w:rPr>
        <w:tab/>
        <w:t>No initial indent, use blank line between paragraphs</w:t>
      </w:r>
    </w:p>
    <w:p w14:paraId="0BF0BAA2" w14:textId="64CFC488" w:rsidR="006B4DE7" w:rsidRPr="005C75AE" w:rsidRDefault="006B4DE7" w:rsidP="006B4DE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Authors: </w:t>
      </w:r>
      <w:r>
        <w:rPr>
          <w:rFonts w:ascii="Arial" w:hAnsi="Arial" w:cs="Arial"/>
        </w:rPr>
        <w:tab/>
        <w:t xml:space="preserve">Please list each author’s name </w:t>
      </w:r>
      <w:r w:rsidR="00465D34">
        <w:rPr>
          <w:rFonts w:ascii="Arial" w:hAnsi="Arial" w:cs="Arial"/>
        </w:rPr>
        <w:t xml:space="preserve">under the abstract title </w:t>
      </w:r>
      <w:r>
        <w:rPr>
          <w:rFonts w:ascii="Arial" w:hAnsi="Arial" w:cs="Arial"/>
        </w:rPr>
        <w:t>followed by the</w:t>
      </w:r>
      <w:r w:rsidR="00C3334A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affiliation in parentheses</w:t>
      </w:r>
    </w:p>
    <w:p w14:paraId="1371DC48" w14:textId="77777777" w:rsidR="005C75AE" w:rsidRDefault="005C75AE" w:rsidP="005C75AE">
      <w:pPr>
        <w:rPr>
          <w:rFonts w:ascii="Arial" w:hAnsi="Arial" w:cs="Arial"/>
          <w:b/>
        </w:rPr>
      </w:pPr>
    </w:p>
    <w:p w14:paraId="7B8EBC3C" w14:textId="77777777" w:rsidR="00EF5B42" w:rsidRDefault="00EF5B42" w:rsidP="00EF5B42">
      <w:pPr>
        <w:pStyle w:val="BodyText"/>
        <w:rPr>
          <w:rFonts w:ascii="Helv" w:hAnsi="Helv"/>
          <w:color w:val="000000"/>
          <w:sz w:val="20"/>
          <w:szCs w:val="20"/>
        </w:rPr>
      </w:pPr>
    </w:p>
    <w:p w14:paraId="3CE5DE20" w14:textId="374BBCF8" w:rsidR="009947CE" w:rsidRPr="0099237F" w:rsidRDefault="0099237F">
      <w:pPr>
        <w:rPr>
          <w:rFonts w:ascii="Arial" w:hAnsi="Arial" w:cs="Arial"/>
        </w:rPr>
      </w:pPr>
      <w:r>
        <w:rPr>
          <w:rFonts w:ascii="Arial" w:hAnsi="Arial" w:cs="Arial"/>
        </w:rPr>
        <w:t>See the next page for an example.</w:t>
      </w:r>
      <w:r w:rsidR="009947CE">
        <w:rPr>
          <w:b/>
        </w:rPr>
        <w:br w:type="page"/>
      </w:r>
    </w:p>
    <w:p w14:paraId="171709BD" w14:textId="6A6196DF" w:rsidR="00DB054D" w:rsidRPr="000426E1" w:rsidRDefault="00DB054D" w:rsidP="00DB054D">
      <w:pPr>
        <w:pStyle w:val="Default"/>
      </w:pPr>
      <w:r w:rsidRPr="000426E1">
        <w:rPr>
          <w:b/>
          <w:bCs/>
        </w:rPr>
        <w:lastRenderedPageBreak/>
        <w:t>This is the Abstract Title</w:t>
      </w:r>
    </w:p>
    <w:p w14:paraId="69DD5D0B" w14:textId="77777777" w:rsidR="00DB054D" w:rsidRPr="000426E1" w:rsidRDefault="00DB054D" w:rsidP="00DB054D">
      <w:pPr>
        <w:pStyle w:val="Default"/>
      </w:pPr>
      <w:r w:rsidRPr="000426E1">
        <w:t xml:space="preserve">Author Name 1 (Affiliation 1), Author Name 2 (Affiliation 2), etc.  </w:t>
      </w:r>
    </w:p>
    <w:p w14:paraId="6C47507A" w14:textId="77777777" w:rsidR="00DB054D" w:rsidRPr="000426E1" w:rsidRDefault="00DB054D" w:rsidP="00DB054D">
      <w:pPr>
        <w:pStyle w:val="Default"/>
      </w:pPr>
    </w:p>
    <w:p w14:paraId="06E73E3A" w14:textId="74F3AADF" w:rsidR="00DB054D" w:rsidRPr="000426E1" w:rsidRDefault="00DB054D" w:rsidP="00DB054D">
      <w:r w:rsidRPr="000426E1">
        <w:rPr>
          <w:rFonts w:ascii="Arial" w:hAnsi="Arial" w:cs="Arial"/>
          <w:color w:val="000000"/>
        </w:rPr>
        <w:t>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.</w:t>
      </w:r>
    </w:p>
    <w:p w14:paraId="704AEBBE" w14:textId="77777777" w:rsidR="00DB054D" w:rsidRPr="000426E1" w:rsidRDefault="00DB054D" w:rsidP="00DB054D"/>
    <w:p w14:paraId="0542CC77" w14:textId="77777777" w:rsidR="00DB054D" w:rsidRPr="000426E1" w:rsidRDefault="00DB054D" w:rsidP="00DB054D">
      <w:r w:rsidRPr="000426E1">
        <w:rPr>
          <w:rFonts w:ascii="Arial" w:hAnsi="Arial" w:cs="Arial"/>
          <w:color w:val="000000"/>
        </w:rPr>
        <w:t>Abstract text goes here – limited to 300 words.  Abstract text goes here – limited to 300 words. Abstract text goes here – limited to 300 words.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</w:t>
      </w:r>
    </w:p>
    <w:p w14:paraId="6EAAAF32" w14:textId="77777777" w:rsidR="00DB054D" w:rsidRPr="000426E1" w:rsidRDefault="00DB054D" w:rsidP="00DB054D"/>
    <w:p w14:paraId="250FF352" w14:textId="598747CB" w:rsidR="00DB054D" w:rsidRPr="000426E1" w:rsidRDefault="00DB054D" w:rsidP="00DB054D">
      <w:pPr>
        <w:rPr>
          <w:rFonts w:ascii="Arial" w:hAnsi="Arial" w:cs="Arial"/>
          <w:color w:val="000000"/>
        </w:rPr>
      </w:pPr>
      <w:r w:rsidRPr="000426E1">
        <w:rPr>
          <w:rFonts w:ascii="Arial" w:hAnsi="Arial" w:cs="Arial"/>
          <w:color w:val="000000"/>
        </w:rPr>
        <w:t xml:space="preserve">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 Abstract text goes here – limited to 300 words. </w:t>
      </w:r>
    </w:p>
    <w:p w14:paraId="5A73F829" w14:textId="77777777" w:rsidR="00EF5B42" w:rsidRDefault="00EF5B42" w:rsidP="00EF5B42">
      <w:pPr>
        <w:rPr>
          <w:rFonts w:ascii="Arial" w:hAnsi="Arial"/>
          <w:b/>
        </w:rPr>
      </w:pPr>
    </w:p>
    <w:p w14:paraId="28F28B10" w14:textId="77777777" w:rsidR="00EF5B42" w:rsidRDefault="00EF5B42" w:rsidP="00EF5B42">
      <w:pPr>
        <w:pStyle w:val="BodyText"/>
        <w:rPr>
          <w:b/>
          <w:bCs/>
        </w:rPr>
      </w:pPr>
    </w:p>
    <w:sectPr w:rsidR="00EF5B42" w:rsidSect="00E721A7">
      <w:type w:val="continuous"/>
      <w:pgSz w:w="12240" w:h="15840"/>
      <w:pgMar w:top="720" w:right="144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7EF"/>
    <w:multiLevelType w:val="hybridMultilevel"/>
    <w:tmpl w:val="303E2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9663D"/>
    <w:multiLevelType w:val="hybridMultilevel"/>
    <w:tmpl w:val="03C4BDD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2">
    <w:nsid w:val="09B17621"/>
    <w:multiLevelType w:val="hybridMultilevel"/>
    <w:tmpl w:val="5128D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66F5E25"/>
    <w:multiLevelType w:val="hybridMultilevel"/>
    <w:tmpl w:val="06703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B984064"/>
    <w:multiLevelType w:val="hybridMultilevel"/>
    <w:tmpl w:val="FAB6C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205C321E"/>
    <w:multiLevelType w:val="hybridMultilevel"/>
    <w:tmpl w:val="DB9A23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6287BBE"/>
    <w:multiLevelType w:val="hybridMultilevel"/>
    <w:tmpl w:val="83C8EF1E"/>
    <w:lvl w:ilvl="0" w:tplc="4364C9C8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CB56668"/>
    <w:multiLevelType w:val="hybridMultilevel"/>
    <w:tmpl w:val="C6461E3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3F0C0057"/>
    <w:multiLevelType w:val="hybridMultilevel"/>
    <w:tmpl w:val="602CF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4D1D81"/>
    <w:multiLevelType w:val="hybridMultilevel"/>
    <w:tmpl w:val="1C74E9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B9008E9"/>
    <w:multiLevelType w:val="hybridMultilevel"/>
    <w:tmpl w:val="E36C4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5E1EF7"/>
    <w:rsid w:val="00000BE7"/>
    <w:rsid w:val="00024C09"/>
    <w:rsid w:val="000264B3"/>
    <w:rsid w:val="00027333"/>
    <w:rsid w:val="000350E3"/>
    <w:rsid w:val="000357DF"/>
    <w:rsid w:val="00037759"/>
    <w:rsid w:val="00042660"/>
    <w:rsid w:val="00051409"/>
    <w:rsid w:val="0005691B"/>
    <w:rsid w:val="000612B9"/>
    <w:rsid w:val="000664C9"/>
    <w:rsid w:val="00070060"/>
    <w:rsid w:val="00071B46"/>
    <w:rsid w:val="00081A63"/>
    <w:rsid w:val="000827C3"/>
    <w:rsid w:val="000876EE"/>
    <w:rsid w:val="000961DD"/>
    <w:rsid w:val="000A1F07"/>
    <w:rsid w:val="000B0A99"/>
    <w:rsid w:val="000B37BB"/>
    <w:rsid w:val="000C073E"/>
    <w:rsid w:val="000C2C2A"/>
    <w:rsid w:val="000C2DA6"/>
    <w:rsid w:val="000D1711"/>
    <w:rsid w:val="000D1825"/>
    <w:rsid w:val="000E3729"/>
    <w:rsid w:val="000F3004"/>
    <w:rsid w:val="0010461A"/>
    <w:rsid w:val="00117BB0"/>
    <w:rsid w:val="001325BB"/>
    <w:rsid w:val="00133287"/>
    <w:rsid w:val="00135F35"/>
    <w:rsid w:val="00154018"/>
    <w:rsid w:val="00154915"/>
    <w:rsid w:val="0016179A"/>
    <w:rsid w:val="0016586B"/>
    <w:rsid w:val="00176DBB"/>
    <w:rsid w:val="00193148"/>
    <w:rsid w:val="00195DAA"/>
    <w:rsid w:val="001A01F5"/>
    <w:rsid w:val="001A0C5E"/>
    <w:rsid w:val="001A2171"/>
    <w:rsid w:val="001C068D"/>
    <w:rsid w:val="001C66C2"/>
    <w:rsid w:val="001D0442"/>
    <w:rsid w:val="001E176D"/>
    <w:rsid w:val="00202739"/>
    <w:rsid w:val="002177FF"/>
    <w:rsid w:val="002402D3"/>
    <w:rsid w:val="002643A1"/>
    <w:rsid w:val="0026723B"/>
    <w:rsid w:val="00272BB9"/>
    <w:rsid w:val="00277548"/>
    <w:rsid w:val="00290991"/>
    <w:rsid w:val="002A1575"/>
    <w:rsid w:val="002A2BA3"/>
    <w:rsid w:val="002A5452"/>
    <w:rsid w:val="002B3CE9"/>
    <w:rsid w:val="002B54C7"/>
    <w:rsid w:val="002C08C8"/>
    <w:rsid w:val="002C29EE"/>
    <w:rsid w:val="002D1947"/>
    <w:rsid w:val="002D42F7"/>
    <w:rsid w:val="002D7390"/>
    <w:rsid w:val="002E3F80"/>
    <w:rsid w:val="002E426E"/>
    <w:rsid w:val="002E5C98"/>
    <w:rsid w:val="002F1834"/>
    <w:rsid w:val="002F29A5"/>
    <w:rsid w:val="003306D3"/>
    <w:rsid w:val="00333D00"/>
    <w:rsid w:val="0033412F"/>
    <w:rsid w:val="00336169"/>
    <w:rsid w:val="00345035"/>
    <w:rsid w:val="0034542A"/>
    <w:rsid w:val="00353980"/>
    <w:rsid w:val="00355B70"/>
    <w:rsid w:val="00356329"/>
    <w:rsid w:val="00357CCF"/>
    <w:rsid w:val="0036327D"/>
    <w:rsid w:val="0036352B"/>
    <w:rsid w:val="0036794B"/>
    <w:rsid w:val="00373B18"/>
    <w:rsid w:val="003866E4"/>
    <w:rsid w:val="00394177"/>
    <w:rsid w:val="003A4A64"/>
    <w:rsid w:val="003C4E93"/>
    <w:rsid w:val="003C6BB9"/>
    <w:rsid w:val="003C712A"/>
    <w:rsid w:val="003E2D25"/>
    <w:rsid w:val="003E5C50"/>
    <w:rsid w:val="003E67E0"/>
    <w:rsid w:val="00402D7D"/>
    <w:rsid w:val="0040679A"/>
    <w:rsid w:val="00411C60"/>
    <w:rsid w:val="00435CBC"/>
    <w:rsid w:val="00457434"/>
    <w:rsid w:val="00464E42"/>
    <w:rsid w:val="004656DA"/>
    <w:rsid w:val="00465D34"/>
    <w:rsid w:val="00470690"/>
    <w:rsid w:val="00476965"/>
    <w:rsid w:val="004832B2"/>
    <w:rsid w:val="00486282"/>
    <w:rsid w:val="00494BE9"/>
    <w:rsid w:val="004A6185"/>
    <w:rsid w:val="004A70F3"/>
    <w:rsid w:val="004B27CD"/>
    <w:rsid w:val="004D16A4"/>
    <w:rsid w:val="004D4343"/>
    <w:rsid w:val="004D4C66"/>
    <w:rsid w:val="004F0BC4"/>
    <w:rsid w:val="0050761F"/>
    <w:rsid w:val="0051017A"/>
    <w:rsid w:val="00512DA5"/>
    <w:rsid w:val="00516460"/>
    <w:rsid w:val="005168C3"/>
    <w:rsid w:val="00525964"/>
    <w:rsid w:val="00544471"/>
    <w:rsid w:val="00557981"/>
    <w:rsid w:val="00561BA8"/>
    <w:rsid w:val="00564FF0"/>
    <w:rsid w:val="00574664"/>
    <w:rsid w:val="00575BA4"/>
    <w:rsid w:val="00577A24"/>
    <w:rsid w:val="00581565"/>
    <w:rsid w:val="005837F5"/>
    <w:rsid w:val="00587764"/>
    <w:rsid w:val="005949C4"/>
    <w:rsid w:val="005A5AC7"/>
    <w:rsid w:val="005B3A2D"/>
    <w:rsid w:val="005B3DAA"/>
    <w:rsid w:val="005B7F57"/>
    <w:rsid w:val="005C1DAE"/>
    <w:rsid w:val="005C404C"/>
    <w:rsid w:val="005C75AE"/>
    <w:rsid w:val="005D44B3"/>
    <w:rsid w:val="005D61DB"/>
    <w:rsid w:val="005E1EF7"/>
    <w:rsid w:val="005E2069"/>
    <w:rsid w:val="005E24A0"/>
    <w:rsid w:val="005E323A"/>
    <w:rsid w:val="005E5653"/>
    <w:rsid w:val="005E7421"/>
    <w:rsid w:val="005F14AF"/>
    <w:rsid w:val="005F3BEC"/>
    <w:rsid w:val="005F54F8"/>
    <w:rsid w:val="006134E1"/>
    <w:rsid w:val="0062572C"/>
    <w:rsid w:val="00633148"/>
    <w:rsid w:val="0064587B"/>
    <w:rsid w:val="006503F4"/>
    <w:rsid w:val="0065124A"/>
    <w:rsid w:val="0066065D"/>
    <w:rsid w:val="006726C8"/>
    <w:rsid w:val="00673FC2"/>
    <w:rsid w:val="00676404"/>
    <w:rsid w:val="006B29AF"/>
    <w:rsid w:val="006B4DE7"/>
    <w:rsid w:val="006B5437"/>
    <w:rsid w:val="006C4FF8"/>
    <w:rsid w:val="006D2872"/>
    <w:rsid w:val="006E09B0"/>
    <w:rsid w:val="006E68D8"/>
    <w:rsid w:val="006E74A7"/>
    <w:rsid w:val="00702BAF"/>
    <w:rsid w:val="0070664F"/>
    <w:rsid w:val="00731218"/>
    <w:rsid w:val="007333CF"/>
    <w:rsid w:val="007425F6"/>
    <w:rsid w:val="00742995"/>
    <w:rsid w:val="00742D20"/>
    <w:rsid w:val="00747268"/>
    <w:rsid w:val="00757847"/>
    <w:rsid w:val="00761646"/>
    <w:rsid w:val="00765FF6"/>
    <w:rsid w:val="00766953"/>
    <w:rsid w:val="007722EB"/>
    <w:rsid w:val="00786993"/>
    <w:rsid w:val="00794D5B"/>
    <w:rsid w:val="00795556"/>
    <w:rsid w:val="007A0B82"/>
    <w:rsid w:val="007A5C85"/>
    <w:rsid w:val="007B0D23"/>
    <w:rsid w:val="007B2ADC"/>
    <w:rsid w:val="007C62DD"/>
    <w:rsid w:val="007D07C4"/>
    <w:rsid w:val="007D0C37"/>
    <w:rsid w:val="007D0D21"/>
    <w:rsid w:val="007D5226"/>
    <w:rsid w:val="007E00A2"/>
    <w:rsid w:val="0080169B"/>
    <w:rsid w:val="00832777"/>
    <w:rsid w:val="008450D9"/>
    <w:rsid w:val="00871B50"/>
    <w:rsid w:val="0087564D"/>
    <w:rsid w:val="00890597"/>
    <w:rsid w:val="008917F8"/>
    <w:rsid w:val="00892E29"/>
    <w:rsid w:val="00893F5D"/>
    <w:rsid w:val="00896634"/>
    <w:rsid w:val="008A430C"/>
    <w:rsid w:val="008C040E"/>
    <w:rsid w:val="008C445A"/>
    <w:rsid w:val="008D2BCF"/>
    <w:rsid w:val="008E76AF"/>
    <w:rsid w:val="008F28CE"/>
    <w:rsid w:val="008F37DB"/>
    <w:rsid w:val="008F608F"/>
    <w:rsid w:val="008F708D"/>
    <w:rsid w:val="009054D9"/>
    <w:rsid w:val="00906B03"/>
    <w:rsid w:val="0092121A"/>
    <w:rsid w:val="0092733B"/>
    <w:rsid w:val="00932978"/>
    <w:rsid w:val="00936A09"/>
    <w:rsid w:val="009422E3"/>
    <w:rsid w:val="00943EC7"/>
    <w:rsid w:val="009531D9"/>
    <w:rsid w:val="0096263C"/>
    <w:rsid w:val="00971D1B"/>
    <w:rsid w:val="00972ED5"/>
    <w:rsid w:val="00983238"/>
    <w:rsid w:val="0098752C"/>
    <w:rsid w:val="00990860"/>
    <w:rsid w:val="0099237F"/>
    <w:rsid w:val="009947CE"/>
    <w:rsid w:val="009B2A74"/>
    <w:rsid w:val="009B4EEE"/>
    <w:rsid w:val="009C2ACD"/>
    <w:rsid w:val="009E46A4"/>
    <w:rsid w:val="009F29C5"/>
    <w:rsid w:val="00A0083A"/>
    <w:rsid w:val="00A0452A"/>
    <w:rsid w:val="00A063F6"/>
    <w:rsid w:val="00A07DCF"/>
    <w:rsid w:val="00A1776E"/>
    <w:rsid w:val="00A17817"/>
    <w:rsid w:val="00A207AB"/>
    <w:rsid w:val="00A267D5"/>
    <w:rsid w:val="00A32661"/>
    <w:rsid w:val="00A407A0"/>
    <w:rsid w:val="00A45A45"/>
    <w:rsid w:val="00A531DF"/>
    <w:rsid w:val="00A54159"/>
    <w:rsid w:val="00A55E1F"/>
    <w:rsid w:val="00A64D19"/>
    <w:rsid w:val="00A67F22"/>
    <w:rsid w:val="00A7551F"/>
    <w:rsid w:val="00A80574"/>
    <w:rsid w:val="00A90BDD"/>
    <w:rsid w:val="00AA037C"/>
    <w:rsid w:val="00AA44FC"/>
    <w:rsid w:val="00AA6915"/>
    <w:rsid w:val="00AB1E10"/>
    <w:rsid w:val="00AC2CF2"/>
    <w:rsid w:val="00AE73AA"/>
    <w:rsid w:val="00AF3A2A"/>
    <w:rsid w:val="00B0012C"/>
    <w:rsid w:val="00B07562"/>
    <w:rsid w:val="00B0768F"/>
    <w:rsid w:val="00B22C6D"/>
    <w:rsid w:val="00B24475"/>
    <w:rsid w:val="00B30BCE"/>
    <w:rsid w:val="00B31966"/>
    <w:rsid w:val="00B33089"/>
    <w:rsid w:val="00B34831"/>
    <w:rsid w:val="00B37A58"/>
    <w:rsid w:val="00B5105F"/>
    <w:rsid w:val="00B53B4D"/>
    <w:rsid w:val="00B5668A"/>
    <w:rsid w:val="00B5791F"/>
    <w:rsid w:val="00B60202"/>
    <w:rsid w:val="00B61FA0"/>
    <w:rsid w:val="00B648BD"/>
    <w:rsid w:val="00B652CA"/>
    <w:rsid w:val="00B65C10"/>
    <w:rsid w:val="00B733F4"/>
    <w:rsid w:val="00B874AD"/>
    <w:rsid w:val="00BA4038"/>
    <w:rsid w:val="00BB1A76"/>
    <w:rsid w:val="00BC0482"/>
    <w:rsid w:val="00BD6E97"/>
    <w:rsid w:val="00BE404D"/>
    <w:rsid w:val="00BF192F"/>
    <w:rsid w:val="00BF2F93"/>
    <w:rsid w:val="00BF3588"/>
    <w:rsid w:val="00C02793"/>
    <w:rsid w:val="00C03116"/>
    <w:rsid w:val="00C0679F"/>
    <w:rsid w:val="00C3334A"/>
    <w:rsid w:val="00C405CB"/>
    <w:rsid w:val="00C40B9A"/>
    <w:rsid w:val="00C4506E"/>
    <w:rsid w:val="00C54A84"/>
    <w:rsid w:val="00C56E8F"/>
    <w:rsid w:val="00C80BD8"/>
    <w:rsid w:val="00C824F0"/>
    <w:rsid w:val="00C868BA"/>
    <w:rsid w:val="00C91DC2"/>
    <w:rsid w:val="00CB2DF1"/>
    <w:rsid w:val="00CB39C1"/>
    <w:rsid w:val="00CC6725"/>
    <w:rsid w:val="00CD1525"/>
    <w:rsid w:val="00CD2722"/>
    <w:rsid w:val="00CD4482"/>
    <w:rsid w:val="00CD55FA"/>
    <w:rsid w:val="00CD7B28"/>
    <w:rsid w:val="00CE10C1"/>
    <w:rsid w:val="00CE585C"/>
    <w:rsid w:val="00D01D77"/>
    <w:rsid w:val="00D1626F"/>
    <w:rsid w:val="00D1678C"/>
    <w:rsid w:val="00D209E1"/>
    <w:rsid w:val="00D4705E"/>
    <w:rsid w:val="00D60624"/>
    <w:rsid w:val="00D67CF2"/>
    <w:rsid w:val="00D87AC4"/>
    <w:rsid w:val="00D901AE"/>
    <w:rsid w:val="00D972CC"/>
    <w:rsid w:val="00D97836"/>
    <w:rsid w:val="00DA27BB"/>
    <w:rsid w:val="00DA5F66"/>
    <w:rsid w:val="00DB054D"/>
    <w:rsid w:val="00DC7288"/>
    <w:rsid w:val="00DD5998"/>
    <w:rsid w:val="00DE3F6F"/>
    <w:rsid w:val="00DE542A"/>
    <w:rsid w:val="00DE701F"/>
    <w:rsid w:val="00DF12C6"/>
    <w:rsid w:val="00DF219E"/>
    <w:rsid w:val="00DF5D8A"/>
    <w:rsid w:val="00E17EFA"/>
    <w:rsid w:val="00E217E0"/>
    <w:rsid w:val="00E23A50"/>
    <w:rsid w:val="00E2502C"/>
    <w:rsid w:val="00E30D68"/>
    <w:rsid w:val="00E3103A"/>
    <w:rsid w:val="00E32DE4"/>
    <w:rsid w:val="00E346C2"/>
    <w:rsid w:val="00E47643"/>
    <w:rsid w:val="00E479DE"/>
    <w:rsid w:val="00E5606D"/>
    <w:rsid w:val="00E721A7"/>
    <w:rsid w:val="00E7283D"/>
    <w:rsid w:val="00E80440"/>
    <w:rsid w:val="00E810F8"/>
    <w:rsid w:val="00E9200D"/>
    <w:rsid w:val="00E9799E"/>
    <w:rsid w:val="00EA0DF3"/>
    <w:rsid w:val="00EA453F"/>
    <w:rsid w:val="00EB0510"/>
    <w:rsid w:val="00EB07E3"/>
    <w:rsid w:val="00EB1128"/>
    <w:rsid w:val="00EB664E"/>
    <w:rsid w:val="00ED6B53"/>
    <w:rsid w:val="00EF5B42"/>
    <w:rsid w:val="00F0020B"/>
    <w:rsid w:val="00F01E8E"/>
    <w:rsid w:val="00F03B04"/>
    <w:rsid w:val="00F1215C"/>
    <w:rsid w:val="00F12F26"/>
    <w:rsid w:val="00F15A1F"/>
    <w:rsid w:val="00F16C63"/>
    <w:rsid w:val="00F2669E"/>
    <w:rsid w:val="00F327E8"/>
    <w:rsid w:val="00F344F4"/>
    <w:rsid w:val="00F60066"/>
    <w:rsid w:val="00F62C76"/>
    <w:rsid w:val="00F85D0C"/>
    <w:rsid w:val="00F91666"/>
    <w:rsid w:val="00F91DC5"/>
    <w:rsid w:val="00F97432"/>
    <w:rsid w:val="00FA71A8"/>
    <w:rsid w:val="00FC123B"/>
    <w:rsid w:val="00FD50A4"/>
    <w:rsid w:val="00FD6E96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ED56C"/>
  <w15:docId w15:val="{85606D6D-A164-4FDE-A6AB-730DBADE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1440"/>
      <w:jc w:val="center"/>
      <w:outlineLvl w:val="0"/>
    </w:pPr>
    <w:rPr>
      <w:b/>
      <w:bCs/>
      <w:color w:val="FF0000"/>
      <w:sz w:val="32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color w:val="0000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widowControl w:val="0"/>
      <w:autoSpaceDE w:val="0"/>
      <w:autoSpaceDN w:val="0"/>
      <w:adjustRightInd w:val="0"/>
      <w:ind w:firstLine="1440"/>
    </w:pPr>
    <w:rPr>
      <w:b/>
      <w:bCs/>
      <w:sz w:val="36"/>
      <w:szCs w:val="36"/>
    </w:rPr>
  </w:style>
  <w:style w:type="paragraph" w:styleId="BodyText">
    <w:name w:val="Body Text"/>
    <w:basedOn w:val="Normal"/>
    <w:semiHidden/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32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7390"/>
    <w:rPr>
      <w:color w:val="808080"/>
    </w:rPr>
  </w:style>
  <w:style w:type="table" w:styleId="TableGrid">
    <w:name w:val="Table Grid"/>
    <w:basedOn w:val="TableNormal"/>
    <w:uiPriority w:val="59"/>
    <w:rsid w:val="00EF5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5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5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5AE"/>
    <w:rPr>
      <w:b/>
      <w:bCs/>
    </w:rPr>
  </w:style>
  <w:style w:type="paragraph" w:customStyle="1" w:styleId="Default">
    <w:name w:val="Default"/>
    <w:rsid w:val="00DB05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csm.conf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699F18AA.dotm</Template>
  <TotalTime>8</TotalTime>
  <Pages>3</Pages>
  <Words>640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Census Bureau</Company>
  <LinksUpToDate>false</LinksUpToDate>
  <CharactersWithSpaces>4380</CharactersWithSpaces>
  <SharedDoc>false</SharedDoc>
  <HLinks>
    <vt:vector size="30" baseType="variant">
      <vt:variant>
        <vt:i4>1638503</vt:i4>
      </vt:variant>
      <vt:variant>
        <vt:i4>12</vt:i4>
      </vt:variant>
      <vt:variant>
        <vt:i4>0</vt:i4>
      </vt:variant>
      <vt:variant>
        <vt:i4>5</vt:i4>
      </vt:variant>
      <vt:variant>
        <vt:lpwstr>mailto:Michael.Planty@usdoj.gov</vt:lpwstr>
      </vt:variant>
      <vt:variant>
        <vt:lpwstr/>
      </vt:variant>
      <vt:variant>
        <vt:i4>3407948</vt:i4>
      </vt:variant>
      <vt:variant>
        <vt:i4>9</vt:i4>
      </vt:variant>
      <vt:variant>
        <vt:i4>0</vt:i4>
      </vt:variant>
      <vt:variant>
        <vt:i4>5</vt:i4>
      </vt:variant>
      <vt:variant>
        <vt:lpwstr>mailto:fcsm.conf@gmail.com</vt:lpwstr>
      </vt:variant>
      <vt:variant>
        <vt:lpwstr/>
      </vt:variant>
      <vt:variant>
        <vt:i4>3407948</vt:i4>
      </vt:variant>
      <vt:variant>
        <vt:i4>6</vt:i4>
      </vt:variant>
      <vt:variant>
        <vt:i4>0</vt:i4>
      </vt:variant>
      <vt:variant>
        <vt:i4>5</vt:i4>
      </vt:variant>
      <vt:variant>
        <vt:lpwstr>mailto:fcsm.conf@gmail.com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http://www.copafs.org/</vt:lpwstr>
      </vt:variant>
      <vt:variant>
        <vt:lpwstr/>
      </vt:variant>
      <vt:variant>
        <vt:i4>3080310</vt:i4>
      </vt:variant>
      <vt:variant>
        <vt:i4>0</vt:i4>
      </vt:variant>
      <vt:variant>
        <vt:i4>0</vt:i4>
      </vt:variant>
      <vt:variant>
        <vt:i4>5</vt:i4>
      </vt:variant>
      <vt:variant>
        <vt:lpwstr>http://fcsm.sites.usa.gov/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Zukerberg, Andrew</dc:creator>
  <cp:lastModifiedBy>McGovern, Pam - NASS</cp:lastModifiedBy>
  <cp:revision>5</cp:revision>
  <cp:lastPrinted>2013-01-03T13:09:00Z</cp:lastPrinted>
  <dcterms:created xsi:type="dcterms:W3CDTF">2015-04-15T13:10:00Z</dcterms:created>
  <dcterms:modified xsi:type="dcterms:W3CDTF">2015-04-15T13:18:00Z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